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C4267" w:rsidP="00913946">
            <w:pPr>
              <w:pStyle w:val="Title"/>
            </w:pPr>
            <w:r>
              <w:t>Md Rakibul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islam</w:t>
            </w:r>
          </w:p>
          <w:p w:rsidR="00692703" w:rsidRPr="00CF1A49" w:rsidRDefault="00AC4267" w:rsidP="00913946">
            <w:pPr>
              <w:pStyle w:val="ContactInfo"/>
              <w:contextualSpacing w:val="0"/>
            </w:pPr>
            <w:r>
              <w:t>Khulna, Bangladesh</w:t>
            </w:r>
          </w:p>
          <w:p w:rsidR="00692703" w:rsidRPr="00CF1A49" w:rsidRDefault="00F94CDE" w:rsidP="005348BD">
            <w:pPr>
              <w:pStyle w:val="ContactInfoEmphasis"/>
              <w:contextualSpacing w:val="0"/>
            </w:pPr>
            <w:r>
              <w:t xml:space="preserve">Email: </w:t>
            </w:r>
            <w:r w:rsidR="001E3A5A">
              <w:t>rakibul2010islam@gmail.com</w:t>
            </w:r>
            <w:r w:rsidR="00692703" w:rsidRPr="00CF1A49">
              <w:t xml:space="preserve"> </w:t>
            </w:r>
            <w:r w:rsidR="005348BD">
              <w:t xml:space="preserve">      </w:t>
            </w:r>
            <w:r w:rsidR="00692703" w:rsidRPr="00CF1A49">
              <w:t xml:space="preserve"> </w:t>
            </w:r>
            <w:r>
              <w:t>Portfolio: www.rakibul2010islam.com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A660C" w:rsidP="00913946">
            <w:pPr>
              <w:contextualSpacing w:val="0"/>
            </w:pPr>
            <w:r w:rsidRPr="008A660C">
              <w:t>Self-taught and energetic Front-end developer is looking for an entry level position to expand professional experience and contribute to achieve the company’s goals in the best possible way.</w:t>
            </w:r>
          </w:p>
        </w:tc>
      </w:tr>
    </w:tbl>
    <w:p w:rsidR="004E01EB" w:rsidRPr="00CF1A49" w:rsidRDefault="00CB4CF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833AFE4F31D4605B50204741F0D3E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07A52" w:rsidP="001D0BF1">
            <w:pPr>
              <w:pStyle w:val="Heading3"/>
              <w:contextualSpacing w:val="0"/>
              <w:outlineLvl w:val="2"/>
            </w:pPr>
            <w:r>
              <w:t>May 2019</w:t>
            </w:r>
            <w:r w:rsidR="001D0BF1" w:rsidRPr="00CF1A49">
              <w:t xml:space="preserve"> – </w:t>
            </w:r>
            <w:r w:rsidR="007218E1">
              <w:t>december</w:t>
            </w:r>
            <w:r>
              <w:t xml:space="preserve"> 2019</w:t>
            </w:r>
          </w:p>
          <w:p w:rsidR="001D0BF1" w:rsidRPr="00CF1A49" w:rsidRDefault="00607A52" w:rsidP="001D0BF1">
            <w:pPr>
              <w:pStyle w:val="Heading2"/>
              <w:contextualSpacing w:val="0"/>
              <w:outlineLvl w:val="1"/>
            </w:pPr>
            <w:r>
              <w:t>personal projects</w:t>
            </w:r>
          </w:p>
          <w:p w:rsidR="007218E1" w:rsidRDefault="007218E1" w:rsidP="007218E1">
            <w:pPr>
              <w:jc w:val="both"/>
            </w:pPr>
            <w:r w:rsidRPr="007218E1">
              <w:t>After completing my portfolio website and other small projects, I have started building some other websites as personal project and completed building 5 websites where I used CSS Flexbox, Grid System for the layout, Media Queries for different devices and some simple JS codes. I have also created a Wordpress theme and used Sass to organize the CSS codes and Github repositories for storing the projects and keeping track of all the changes.</w:t>
            </w:r>
          </w:p>
          <w:p w:rsidR="007218E1" w:rsidRPr="007218E1" w:rsidRDefault="007218E1" w:rsidP="007218E1">
            <w:pPr>
              <w:jc w:val="both"/>
            </w:pPr>
          </w:p>
          <w:p w:rsidR="007218E1" w:rsidRPr="007218E1" w:rsidRDefault="007218E1" w:rsidP="007218E1">
            <w:pPr>
              <w:jc w:val="both"/>
            </w:pPr>
            <w:r w:rsidRPr="007218E1">
              <w:t>During these projects I faced a lot of problems and solved almost all of them either by myself or by getting a solution from online. This really gives me the strength and confidence to do a better job for the future projects.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2130A" w:rsidP="00F61DF9">
            <w:pPr>
              <w:pStyle w:val="Heading3"/>
              <w:contextualSpacing w:val="0"/>
              <w:outlineLvl w:val="2"/>
            </w:pPr>
            <w:r>
              <w:t>april 2011</w:t>
            </w:r>
            <w:r w:rsidR="00F61DF9" w:rsidRPr="00CF1A49">
              <w:t xml:space="preserve"> – </w:t>
            </w:r>
            <w:r>
              <w:t>december 201</w:t>
            </w:r>
            <w:r w:rsidR="007218E1">
              <w:t>9</w:t>
            </w:r>
          </w:p>
          <w:p w:rsidR="00F61DF9" w:rsidRPr="00CF1A49" w:rsidRDefault="00D2130A" w:rsidP="00F61DF9">
            <w:pPr>
              <w:pStyle w:val="Heading2"/>
              <w:contextualSpacing w:val="0"/>
              <w:outlineLvl w:val="1"/>
            </w:pPr>
            <w:r>
              <w:t>freelance graphics editor</w:t>
            </w:r>
            <w:r w:rsidR="00F61DF9" w:rsidRPr="00CF1A49">
              <w:t xml:space="preserve">, </w:t>
            </w:r>
            <w:r w:rsidR="007A16DE">
              <w:rPr>
                <w:rStyle w:val="SubtleReference"/>
              </w:rPr>
              <w:t xml:space="preserve">freelancer, upwork </w:t>
            </w:r>
            <w:r w:rsidR="007A16DE">
              <w:rPr>
                <w:rStyle w:val="SubtleReference"/>
                <w:caps w:val="0"/>
              </w:rPr>
              <w:t>ETC.</w:t>
            </w:r>
          </w:p>
          <w:p w:rsidR="00F61DF9" w:rsidRDefault="00150FF7" w:rsidP="00F61DF9">
            <w:r w:rsidRPr="00150FF7">
              <w:t>Have completed more than 500 projects successfully with a feedback score of 5.0 out of 5.0 (80% projects).</w:t>
            </w:r>
          </w:p>
        </w:tc>
      </w:tr>
    </w:tbl>
    <w:sdt>
      <w:sdtPr>
        <w:alias w:val="Education:"/>
        <w:tag w:val="Education:"/>
        <w:id w:val="-1908763273"/>
        <w:placeholder>
          <w:docPart w:val="486D2EBA1A2F4CA5AFAF6C86AADAB99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6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87"/>
      </w:tblGrid>
      <w:tr w:rsidR="001D0BF1" w:rsidRPr="00CF1A49" w:rsidTr="0008344F">
        <w:trPr>
          <w:trHeight w:val="582"/>
        </w:trPr>
        <w:tc>
          <w:tcPr>
            <w:tcW w:w="9087" w:type="dxa"/>
          </w:tcPr>
          <w:p w:rsidR="001D0BF1" w:rsidRPr="00CF1A49" w:rsidRDefault="00276DC7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2017</w:t>
            </w:r>
          </w:p>
          <w:p w:rsidR="001D0BF1" w:rsidRPr="00CF1A49" w:rsidRDefault="00E55FFE" w:rsidP="001D0BF1">
            <w:pPr>
              <w:pStyle w:val="Heading2"/>
              <w:contextualSpacing w:val="0"/>
              <w:outlineLvl w:val="1"/>
            </w:pPr>
            <w:r w:rsidRPr="00E55FFE">
              <w:rPr>
                <w:bCs/>
              </w:rPr>
              <w:t>Bachelor’s Degree</w:t>
            </w:r>
            <w:r>
              <w:rPr>
                <w:bCs/>
              </w:rPr>
              <w:t>,</w:t>
            </w:r>
            <w:r w:rsidR="001D0BF1" w:rsidRPr="00CF1A49">
              <w:t xml:space="preserve"> </w:t>
            </w:r>
            <w:r w:rsidRPr="00E55FFE">
              <w:rPr>
                <w:b w:val="0"/>
                <w:bCs/>
                <w:smallCaps/>
                <w:color w:val="595959" w:themeColor="text1" w:themeTint="A6"/>
              </w:rPr>
              <w:t>Biotechnology and Genetic Engineering</w:t>
            </w:r>
          </w:p>
          <w:p w:rsidR="007538DC" w:rsidRPr="00CF1A49" w:rsidRDefault="001E4EE8" w:rsidP="00CB6BB3">
            <w:pPr>
              <w:contextualSpacing w:val="0"/>
            </w:pPr>
            <w:r>
              <w:t>KHULNA UNIVERSITY, BANGLADESH</w:t>
            </w:r>
          </w:p>
        </w:tc>
      </w:tr>
    </w:tbl>
    <w:p w:rsidR="00486277" w:rsidRPr="00CF1A49" w:rsidRDefault="00923851" w:rsidP="00486277">
      <w:pPr>
        <w:pStyle w:val="Heading1"/>
      </w:pPr>
      <w:r>
        <w:t>technical skills</w:t>
      </w:r>
      <w:r w:rsidR="0041072B">
        <w:t xml:space="preserve">                            other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554B5" w:rsidRPr="003554B5" w:rsidRDefault="003554B5" w:rsidP="003554B5">
            <w:pPr>
              <w:pStyle w:val="ListBullet"/>
            </w:pPr>
            <w:r w:rsidRPr="003554B5">
              <w:rPr>
                <w:b/>
              </w:rPr>
              <w:t>Languages:</w:t>
            </w:r>
            <w:r w:rsidRPr="003554B5">
              <w:t xml:space="preserve"> HTML5, CSS3 (Flexbox &amp; </w:t>
            </w:r>
            <w:r w:rsidR="00BD36BB">
              <w:t>Grid System), Sass, Javascript(</w:t>
            </w:r>
            <w:r w:rsidRPr="003554B5">
              <w:t>jQuery</w:t>
            </w:r>
            <w:r w:rsidR="00BD36BB">
              <w:t>)</w:t>
            </w:r>
            <w:r w:rsidRPr="003554B5">
              <w:t xml:space="preserve">, </w:t>
            </w:r>
            <w:r w:rsidR="001453E9">
              <w:t>PHP, Wordpress CMS</w:t>
            </w:r>
            <w:bookmarkStart w:id="0" w:name="_GoBack"/>
            <w:bookmarkEnd w:id="0"/>
          </w:p>
          <w:p w:rsidR="001E3120" w:rsidRPr="003554B5" w:rsidRDefault="003554B5" w:rsidP="003554B5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Tools: </w:t>
            </w:r>
            <w:r>
              <w:t>Windows OS, Sublime Text Editor (Emmet plug in), Github</w:t>
            </w:r>
          </w:p>
          <w:p w:rsidR="001F4E6D" w:rsidRPr="006E1507" w:rsidRDefault="003554B5" w:rsidP="003554B5">
            <w:pPr>
              <w:pStyle w:val="ListBullet"/>
            </w:pPr>
            <w:r w:rsidRPr="003554B5">
              <w:rPr>
                <w:b/>
              </w:rPr>
              <w:t>Other Software’s:</w:t>
            </w:r>
            <w:r w:rsidRPr="003554B5">
              <w:t xml:space="preserve"> Photoshop, Illustrator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CA5A6F" w:rsidP="006E1507">
            <w:pPr>
              <w:pStyle w:val="ListBullet"/>
              <w:contextualSpacing w:val="0"/>
            </w:pPr>
            <w:r w:rsidRPr="00CA5A6F">
              <w:t>Organized and detail oriented</w:t>
            </w:r>
          </w:p>
          <w:p w:rsidR="00CA5A6F" w:rsidRPr="00CA5A6F" w:rsidRDefault="00CA5A6F" w:rsidP="00CA5A6F">
            <w:pPr>
              <w:pStyle w:val="ListBullet"/>
              <w:contextualSpacing w:val="0"/>
            </w:pPr>
            <w:r w:rsidRPr="00CA5A6F">
              <w:t>Good verbal and written communication skills</w:t>
            </w:r>
          </w:p>
          <w:p w:rsidR="00CA5A6F" w:rsidRPr="00CA5A6F" w:rsidRDefault="00CA5A6F" w:rsidP="00CA5A6F">
            <w:pPr>
              <w:pStyle w:val="ListBullet"/>
              <w:contextualSpacing w:val="0"/>
              <w:rPr>
                <w:b/>
              </w:rPr>
            </w:pPr>
            <w:r w:rsidRPr="00CA5A6F">
              <w:t>Excellent analytical ability and problem solving skills</w:t>
            </w:r>
          </w:p>
          <w:p w:rsidR="00CA5A6F" w:rsidRPr="00CA5A6F" w:rsidRDefault="00CA5A6F" w:rsidP="00CA5A6F">
            <w:pPr>
              <w:pStyle w:val="ListBullet"/>
              <w:contextualSpacing w:val="0"/>
              <w:rPr>
                <w:b/>
              </w:rPr>
            </w:pPr>
            <w:r w:rsidRPr="00CA5A6F">
              <w:t>Always willing to learn new things</w:t>
            </w:r>
          </w:p>
          <w:p w:rsidR="001E3120" w:rsidRPr="006E1507" w:rsidRDefault="001E3120" w:rsidP="00CA5A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F8" w:rsidRDefault="00CB4CF8" w:rsidP="0068194B">
      <w:r>
        <w:separator/>
      </w:r>
    </w:p>
    <w:p w:rsidR="00CB4CF8" w:rsidRDefault="00CB4CF8"/>
    <w:p w:rsidR="00CB4CF8" w:rsidRDefault="00CB4CF8"/>
  </w:endnote>
  <w:endnote w:type="continuationSeparator" w:id="0">
    <w:p w:rsidR="00CB4CF8" w:rsidRDefault="00CB4CF8" w:rsidP="0068194B">
      <w:r>
        <w:continuationSeparator/>
      </w:r>
    </w:p>
    <w:p w:rsidR="00CB4CF8" w:rsidRDefault="00CB4CF8"/>
    <w:p w:rsidR="00CB4CF8" w:rsidRDefault="00CB4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A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F8" w:rsidRDefault="00CB4CF8" w:rsidP="0068194B">
      <w:r>
        <w:separator/>
      </w:r>
    </w:p>
    <w:p w:rsidR="00CB4CF8" w:rsidRDefault="00CB4CF8"/>
    <w:p w:rsidR="00CB4CF8" w:rsidRDefault="00CB4CF8"/>
  </w:footnote>
  <w:footnote w:type="continuationSeparator" w:id="0">
    <w:p w:rsidR="00CB4CF8" w:rsidRDefault="00CB4CF8" w:rsidP="0068194B">
      <w:r>
        <w:continuationSeparator/>
      </w:r>
    </w:p>
    <w:p w:rsidR="00CB4CF8" w:rsidRDefault="00CB4CF8"/>
    <w:p w:rsidR="00CB4CF8" w:rsidRDefault="00CB4C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B4E9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7990A4F"/>
    <w:multiLevelType w:val="hybridMultilevel"/>
    <w:tmpl w:val="59B29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0697A14"/>
    <w:multiLevelType w:val="hybridMultilevel"/>
    <w:tmpl w:val="4FB43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67"/>
    <w:rsid w:val="000001EF"/>
    <w:rsid w:val="00007322"/>
    <w:rsid w:val="00007728"/>
    <w:rsid w:val="00024584"/>
    <w:rsid w:val="00024730"/>
    <w:rsid w:val="00055E95"/>
    <w:rsid w:val="0007021F"/>
    <w:rsid w:val="0008344F"/>
    <w:rsid w:val="000B2BA5"/>
    <w:rsid w:val="000F2F8C"/>
    <w:rsid w:val="000F79C9"/>
    <w:rsid w:val="0010006E"/>
    <w:rsid w:val="001045A8"/>
    <w:rsid w:val="00114A91"/>
    <w:rsid w:val="001427E1"/>
    <w:rsid w:val="001453E9"/>
    <w:rsid w:val="00150FF7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A5A"/>
    <w:rsid w:val="001E4EE8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DC7"/>
    <w:rsid w:val="00294998"/>
    <w:rsid w:val="00297F18"/>
    <w:rsid w:val="002A1945"/>
    <w:rsid w:val="002B2958"/>
    <w:rsid w:val="002B3FC8"/>
    <w:rsid w:val="002B3FED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54B5"/>
    <w:rsid w:val="00366398"/>
    <w:rsid w:val="003A0632"/>
    <w:rsid w:val="003A30E5"/>
    <w:rsid w:val="003A6ADF"/>
    <w:rsid w:val="003B5928"/>
    <w:rsid w:val="003D380F"/>
    <w:rsid w:val="003D76AA"/>
    <w:rsid w:val="003E160D"/>
    <w:rsid w:val="003F1D5F"/>
    <w:rsid w:val="00405128"/>
    <w:rsid w:val="00406CFF"/>
    <w:rsid w:val="0041072B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8B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A5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79BF"/>
    <w:rsid w:val="007218E1"/>
    <w:rsid w:val="007273B7"/>
    <w:rsid w:val="00733E0A"/>
    <w:rsid w:val="0074403D"/>
    <w:rsid w:val="00746D44"/>
    <w:rsid w:val="007538DC"/>
    <w:rsid w:val="00757803"/>
    <w:rsid w:val="0079206B"/>
    <w:rsid w:val="00796076"/>
    <w:rsid w:val="007A16DE"/>
    <w:rsid w:val="007B7CDC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60C"/>
    <w:rsid w:val="008C7056"/>
    <w:rsid w:val="008F3B14"/>
    <w:rsid w:val="00901899"/>
    <w:rsid w:val="0090344B"/>
    <w:rsid w:val="00905715"/>
    <w:rsid w:val="0091321E"/>
    <w:rsid w:val="00913946"/>
    <w:rsid w:val="00923851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3DE"/>
    <w:rsid w:val="00AB32F8"/>
    <w:rsid w:val="00AB610B"/>
    <w:rsid w:val="00AC426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6BB"/>
    <w:rsid w:val="00BD431F"/>
    <w:rsid w:val="00BE423E"/>
    <w:rsid w:val="00BF61AC"/>
    <w:rsid w:val="00C12FE7"/>
    <w:rsid w:val="00C47FA6"/>
    <w:rsid w:val="00C57FC6"/>
    <w:rsid w:val="00C66A7D"/>
    <w:rsid w:val="00C779DA"/>
    <w:rsid w:val="00C814F7"/>
    <w:rsid w:val="00CA4B4D"/>
    <w:rsid w:val="00CA5A6F"/>
    <w:rsid w:val="00CB35C3"/>
    <w:rsid w:val="00CB4CF8"/>
    <w:rsid w:val="00CB6BB3"/>
    <w:rsid w:val="00CD323D"/>
    <w:rsid w:val="00CE4030"/>
    <w:rsid w:val="00CE64B3"/>
    <w:rsid w:val="00CF1A49"/>
    <w:rsid w:val="00D0630C"/>
    <w:rsid w:val="00D2130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FF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CDE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44A791-2575-43D3-82CD-047A99F0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3AFE4F31D4605B50204741F0D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6E3F-C67C-473F-8BD7-43A206261555}"/>
      </w:docPartPr>
      <w:docPartBody>
        <w:p w:rsidR="00524933" w:rsidRDefault="003B26E4">
          <w:pPr>
            <w:pStyle w:val="5833AFE4F31D4605B50204741F0D3E69"/>
          </w:pPr>
          <w:r w:rsidRPr="00CF1A49">
            <w:t>Experience</w:t>
          </w:r>
        </w:p>
      </w:docPartBody>
    </w:docPart>
    <w:docPart>
      <w:docPartPr>
        <w:name w:val="486D2EBA1A2F4CA5AFAF6C86AADAB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C2D6-5D88-4152-9949-976FB7D15D71}"/>
      </w:docPartPr>
      <w:docPartBody>
        <w:p w:rsidR="00524933" w:rsidRDefault="003B26E4">
          <w:pPr>
            <w:pStyle w:val="486D2EBA1A2F4CA5AFAF6C86AADAB99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E4"/>
    <w:rsid w:val="003B26E4"/>
    <w:rsid w:val="00524933"/>
    <w:rsid w:val="007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59719535841918C8E9C89AA1AB6BF">
    <w:name w:val="DFF59719535841918C8E9C89AA1AB6B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204ACB1F324A29BBCA84B804EC5566">
    <w:name w:val="9D204ACB1F324A29BBCA84B804EC5566"/>
  </w:style>
  <w:style w:type="paragraph" w:customStyle="1" w:styleId="BFE7FEBDB8AD41008552EA6012068881">
    <w:name w:val="BFE7FEBDB8AD41008552EA6012068881"/>
  </w:style>
  <w:style w:type="paragraph" w:customStyle="1" w:styleId="25A22060F81B43B58E033F120DF83A5B">
    <w:name w:val="25A22060F81B43B58E033F120DF83A5B"/>
  </w:style>
  <w:style w:type="paragraph" w:customStyle="1" w:styleId="550C1B875E944CD89B12194F38A81175">
    <w:name w:val="550C1B875E944CD89B12194F38A81175"/>
  </w:style>
  <w:style w:type="paragraph" w:customStyle="1" w:styleId="5AC3735BF05C4ED4AE6CED9EB07A1956">
    <w:name w:val="5AC3735BF05C4ED4AE6CED9EB07A1956"/>
  </w:style>
  <w:style w:type="paragraph" w:customStyle="1" w:styleId="1C2E34956E104B389166A3D2C1FC16F4">
    <w:name w:val="1C2E34956E104B389166A3D2C1FC16F4"/>
  </w:style>
  <w:style w:type="paragraph" w:customStyle="1" w:styleId="768C728C96324BDB8D49AB1E1E8B4F6B">
    <w:name w:val="768C728C96324BDB8D49AB1E1E8B4F6B"/>
  </w:style>
  <w:style w:type="paragraph" w:customStyle="1" w:styleId="0E406FC77C2740BAAFCBB18CBE31FAED">
    <w:name w:val="0E406FC77C2740BAAFCBB18CBE31FAED"/>
  </w:style>
  <w:style w:type="paragraph" w:customStyle="1" w:styleId="5465918C140D44A7AD8C474CDA290B6F">
    <w:name w:val="5465918C140D44A7AD8C474CDA290B6F"/>
  </w:style>
  <w:style w:type="paragraph" w:customStyle="1" w:styleId="4FC072E1F989472896A5AD48F337FA32">
    <w:name w:val="4FC072E1F989472896A5AD48F337FA32"/>
  </w:style>
  <w:style w:type="paragraph" w:customStyle="1" w:styleId="5833AFE4F31D4605B50204741F0D3E69">
    <w:name w:val="5833AFE4F31D4605B50204741F0D3E69"/>
  </w:style>
  <w:style w:type="paragraph" w:customStyle="1" w:styleId="E65049B5B8E3451C802552634556DCB6">
    <w:name w:val="E65049B5B8E3451C802552634556DCB6"/>
  </w:style>
  <w:style w:type="paragraph" w:customStyle="1" w:styleId="836EA7B4FA7340A780D79C15F6D7B9FA">
    <w:name w:val="836EA7B4FA7340A780D79C15F6D7B9FA"/>
  </w:style>
  <w:style w:type="paragraph" w:customStyle="1" w:styleId="881A6239475048EBACC3CAF40464B3C4">
    <w:name w:val="881A6239475048EBACC3CAF40464B3C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EA1F2131DA49D28C9698F965185308">
    <w:name w:val="2CEA1F2131DA49D28C9698F965185308"/>
  </w:style>
  <w:style w:type="paragraph" w:customStyle="1" w:styleId="56A6A5421B7F4BD28B603D968900BFD0">
    <w:name w:val="56A6A5421B7F4BD28B603D968900BFD0"/>
  </w:style>
  <w:style w:type="paragraph" w:customStyle="1" w:styleId="8E142BF56B46423FA4E0C37BA02658F6">
    <w:name w:val="8E142BF56B46423FA4E0C37BA02658F6"/>
  </w:style>
  <w:style w:type="paragraph" w:customStyle="1" w:styleId="7E0D04CB9F0A4990B2215D8039446D47">
    <w:name w:val="7E0D04CB9F0A4990B2215D8039446D47"/>
  </w:style>
  <w:style w:type="paragraph" w:customStyle="1" w:styleId="77E1493A908E4D39901748D37372236C">
    <w:name w:val="77E1493A908E4D39901748D37372236C"/>
  </w:style>
  <w:style w:type="paragraph" w:customStyle="1" w:styleId="848952F8FE1547C0ABED1BEAA542CE6B">
    <w:name w:val="848952F8FE1547C0ABED1BEAA542CE6B"/>
  </w:style>
  <w:style w:type="paragraph" w:customStyle="1" w:styleId="E4AAB12406C74E72B34B7364B5A99A28">
    <w:name w:val="E4AAB12406C74E72B34B7364B5A99A28"/>
  </w:style>
  <w:style w:type="paragraph" w:customStyle="1" w:styleId="486D2EBA1A2F4CA5AFAF6C86AADAB996">
    <w:name w:val="486D2EBA1A2F4CA5AFAF6C86AADAB996"/>
  </w:style>
  <w:style w:type="paragraph" w:customStyle="1" w:styleId="EBC3C3E5F82B4C46B875BD4477A9CCD0">
    <w:name w:val="EBC3C3E5F82B4C46B875BD4477A9CCD0"/>
  </w:style>
  <w:style w:type="paragraph" w:customStyle="1" w:styleId="A1D80EB100264909B1D41DBA436BEF69">
    <w:name w:val="A1D80EB100264909B1D41DBA436BEF69"/>
  </w:style>
  <w:style w:type="paragraph" w:customStyle="1" w:styleId="C92A7436B70F4B1A8A0E6B25DAA2B219">
    <w:name w:val="C92A7436B70F4B1A8A0E6B25DAA2B219"/>
  </w:style>
  <w:style w:type="paragraph" w:customStyle="1" w:styleId="CFD13806D9C44F8E9FD93EACBAF86FCA">
    <w:name w:val="CFD13806D9C44F8E9FD93EACBAF86FCA"/>
  </w:style>
  <w:style w:type="paragraph" w:customStyle="1" w:styleId="2D48C9DF8302472EB0B6F9D84E322A0D">
    <w:name w:val="2D48C9DF8302472EB0B6F9D84E322A0D"/>
  </w:style>
  <w:style w:type="paragraph" w:customStyle="1" w:styleId="752058612CDF4A5892646E5F67EAC4C3">
    <w:name w:val="752058612CDF4A5892646E5F67EAC4C3"/>
  </w:style>
  <w:style w:type="paragraph" w:customStyle="1" w:styleId="16CA92DE7C5B400D811C62B980AA64F6">
    <w:name w:val="16CA92DE7C5B400D811C62B980AA64F6"/>
  </w:style>
  <w:style w:type="paragraph" w:customStyle="1" w:styleId="2428E2203CA3403EB504F07A0D0F62D0">
    <w:name w:val="2428E2203CA3403EB504F07A0D0F62D0"/>
  </w:style>
  <w:style w:type="paragraph" w:customStyle="1" w:styleId="6E18C5C84D954CDE8870A5E33C418599">
    <w:name w:val="6E18C5C84D954CDE8870A5E33C418599"/>
  </w:style>
  <w:style w:type="paragraph" w:customStyle="1" w:styleId="0A3C61F0ADEF4F9DB2FFB61382E0214A">
    <w:name w:val="0A3C61F0ADEF4F9DB2FFB61382E0214A"/>
  </w:style>
  <w:style w:type="paragraph" w:customStyle="1" w:styleId="ABD2EE70B211422E860E1F0DB9E658E5">
    <w:name w:val="ABD2EE70B211422E860E1F0DB9E658E5"/>
  </w:style>
  <w:style w:type="paragraph" w:customStyle="1" w:styleId="919ED806B6564B77B236BFF944AD0D86">
    <w:name w:val="919ED806B6564B77B236BFF944AD0D86"/>
  </w:style>
  <w:style w:type="paragraph" w:customStyle="1" w:styleId="0143B591C9214800A7DE9FBE1D9944B9">
    <w:name w:val="0143B591C9214800A7DE9FBE1D9944B9"/>
  </w:style>
  <w:style w:type="paragraph" w:customStyle="1" w:styleId="8FCF958354A445DFAC9D54443C34B3C5">
    <w:name w:val="8FCF958354A445DFAC9D54443C34B3C5"/>
  </w:style>
  <w:style w:type="paragraph" w:customStyle="1" w:styleId="8210E2BB5C0F4D4CA4A1D19A669D21EF">
    <w:name w:val="8210E2BB5C0F4D4CA4A1D19A669D21EF"/>
  </w:style>
  <w:style w:type="paragraph" w:customStyle="1" w:styleId="8EC2065BC6C84EBEB33FAE307ED1F84F">
    <w:name w:val="8EC2065BC6C84EBEB33FAE307ED1F84F"/>
  </w:style>
  <w:style w:type="paragraph" w:customStyle="1" w:styleId="A7ED59B64C0A479D956A80D543781614">
    <w:name w:val="A7ED59B64C0A479D956A80D543781614"/>
  </w:style>
  <w:style w:type="paragraph" w:customStyle="1" w:styleId="04E403519B4C4C4F8906874DB250C4C5">
    <w:name w:val="04E403519B4C4C4F8906874DB250C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31</cp:revision>
  <dcterms:created xsi:type="dcterms:W3CDTF">2019-06-10T06:52:00Z</dcterms:created>
  <dcterms:modified xsi:type="dcterms:W3CDTF">2019-12-08T03:40:00Z</dcterms:modified>
  <cp:category/>
</cp:coreProperties>
</file>